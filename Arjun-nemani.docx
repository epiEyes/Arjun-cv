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DC699D" w14:paraId="53AB0F8E" w14:textId="77777777" w:rsidTr="00E309ED">
        <w:trPr>
          <w:trHeight w:hRule="exact" w:val="159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5E9496B" w14:textId="4E87845D" w:rsidR="00692703" w:rsidRPr="00DC699D" w:rsidRDefault="00120EAB" w:rsidP="00913946">
            <w:pPr>
              <w:pStyle w:val="Title"/>
              <w:rPr>
                <w:rFonts w:asciiTheme="minorHAnsi" w:hAnsiTheme="minorHAnsi" w:cstheme="minorHAnsi"/>
                <w:sz w:val="56"/>
                <w:lang w:val="fr-FR"/>
              </w:rPr>
            </w:pPr>
            <w:r w:rsidRPr="00DC699D">
              <w:rPr>
                <w:rFonts w:asciiTheme="minorHAnsi" w:hAnsiTheme="minorHAnsi" w:cstheme="minorHAnsi"/>
                <w:sz w:val="56"/>
                <w:lang w:val="fr-FR"/>
              </w:rPr>
              <w:t>A</w:t>
            </w:r>
            <w:r w:rsidR="00A30E0F">
              <w:rPr>
                <w:rFonts w:asciiTheme="minorHAnsi" w:hAnsiTheme="minorHAnsi" w:cstheme="minorHAnsi"/>
                <w:sz w:val="56"/>
                <w:lang w:val="fr-FR"/>
              </w:rPr>
              <w:t>rjun</w:t>
            </w:r>
            <w:r w:rsidR="00692703" w:rsidRPr="00DC699D">
              <w:rPr>
                <w:rFonts w:asciiTheme="minorHAnsi" w:hAnsiTheme="minorHAnsi" w:cstheme="minorHAnsi"/>
                <w:sz w:val="56"/>
                <w:lang w:val="fr-FR"/>
              </w:rPr>
              <w:t xml:space="preserve"> </w:t>
            </w:r>
            <w:r w:rsidR="00A30E0F">
              <w:rPr>
                <w:rStyle w:val="IntenseEmphasis"/>
                <w:rFonts w:asciiTheme="minorHAnsi" w:hAnsiTheme="minorHAnsi" w:cstheme="minorHAnsi"/>
                <w:sz w:val="56"/>
                <w:lang w:val="fr-FR"/>
              </w:rPr>
              <w:t>Nemani</w:t>
            </w:r>
          </w:p>
          <w:p w14:paraId="31B24BC3" w14:textId="1336D024" w:rsidR="00692703" w:rsidRPr="00DC699D" w:rsidRDefault="004B3E3D" w:rsidP="00913946">
            <w:pPr>
              <w:pStyle w:val="ContactInfo"/>
              <w:contextualSpacing w:val="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16 avenue La Bruyere</w:t>
            </w:r>
            <w:r w:rsidR="00120EAB" w:rsidRPr="00DC699D">
              <w:rPr>
                <w:rFonts w:cstheme="minorHAnsi"/>
                <w:lang w:val="fr-FR"/>
              </w:rPr>
              <w:t>, VIRTY SUR SEINE 94400</w:t>
            </w:r>
            <w:r w:rsidR="00692703" w:rsidRPr="00DC699D">
              <w:rPr>
                <w:rFonts w:cstheme="minorHAnsi"/>
                <w:lang w:val="fr-FR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-1459182552"/>
                <w:placeholder>
                  <w:docPart w:val="481BAA4D7C504B94972EFFEA6EC34A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C699D">
                  <w:rPr>
                    <w:rFonts w:cstheme="minorHAnsi"/>
                    <w:lang w:val="fr-FR"/>
                  </w:rPr>
                  <w:t>·</w:t>
                </w:r>
              </w:sdtContent>
            </w:sdt>
            <w:r w:rsidR="00692703" w:rsidRPr="00DC699D">
              <w:rPr>
                <w:rFonts w:cstheme="minorHAnsi"/>
                <w:lang w:val="fr-FR"/>
              </w:rPr>
              <w:t xml:space="preserve"> </w:t>
            </w:r>
            <w:r w:rsidR="00120EAB" w:rsidRPr="00DC699D">
              <w:rPr>
                <w:rFonts w:cstheme="minorHAnsi"/>
                <w:lang w:val="fr-FR"/>
              </w:rPr>
              <w:t>+33 7 6</w:t>
            </w:r>
            <w:r>
              <w:rPr>
                <w:rFonts w:cstheme="minorHAnsi"/>
                <w:lang w:val="fr-FR"/>
              </w:rPr>
              <w:t>7</w:t>
            </w:r>
            <w:r w:rsidR="00120EAB" w:rsidRPr="00DC699D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05</w:t>
            </w:r>
            <w:r w:rsidR="00120EAB" w:rsidRPr="00DC699D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22</w:t>
            </w:r>
            <w:r w:rsidR="00120EAB" w:rsidRPr="00DC699D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11</w:t>
            </w:r>
          </w:p>
          <w:p w14:paraId="383A50D1" w14:textId="0DF46272" w:rsidR="00692703" w:rsidRDefault="004B3E3D" w:rsidP="00120EAB">
            <w:pPr>
              <w:pStyle w:val="ContactInfoEmphasis"/>
              <w:contextualSpacing w:val="0"/>
              <w:rPr>
                <w:rStyle w:val="Hyperlink"/>
                <w:rFonts w:cstheme="minorHAnsi"/>
              </w:rPr>
            </w:pPr>
            <w:r w:rsidRPr="003E4F6D">
              <w:rPr>
                <w:rFonts w:cstheme="minorHAnsi"/>
                <w:color w:val="00BEC0" w:themeColor="accent2" w:themeTint="BF"/>
              </w:rPr>
              <w:t>arjun.fall2018</w:t>
            </w:r>
            <w:r w:rsidR="00120EAB" w:rsidRPr="003E4F6D">
              <w:rPr>
                <w:rFonts w:cstheme="minorHAnsi"/>
                <w:color w:val="00BEC0" w:themeColor="accent2" w:themeTint="BF"/>
              </w:rPr>
              <w:t>@gmail.com</w:t>
            </w:r>
            <w:r w:rsidR="00692703" w:rsidRPr="003E4F6D">
              <w:rPr>
                <w:rFonts w:cstheme="minorHAnsi"/>
                <w:color w:val="00BEC0" w:themeColor="accent2" w:themeTint="BF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2000459528"/>
                <w:placeholder>
                  <w:docPart w:val="892AED7203544E93ACF178155B70712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C699D">
                  <w:rPr>
                    <w:rFonts w:cstheme="minorHAnsi"/>
                  </w:rPr>
                  <w:t>·</w:t>
                </w:r>
              </w:sdtContent>
            </w:sdt>
            <w:r w:rsidR="00692703" w:rsidRPr="00DC699D">
              <w:rPr>
                <w:rFonts w:cstheme="minorHAnsi"/>
              </w:rPr>
              <w:t xml:space="preserve"> </w:t>
            </w:r>
            <w:hyperlink r:id="rId7" w:history="1">
              <w:r w:rsidR="002D47E3">
                <w:rPr>
                  <w:b w:val="0"/>
                  <w:color w:val="0000FF"/>
                  <w:u w:val="single"/>
                </w:rPr>
                <w:t>Arjun Nemani</w:t>
              </w:r>
            </w:hyperlink>
          </w:p>
          <w:p w14:paraId="20115308" w14:textId="311F6A02" w:rsidR="006F505F" w:rsidRPr="00DC699D" w:rsidRDefault="00D9449A" w:rsidP="006F505F">
            <w:pPr>
              <w:pStyle w:val="ContactInfoEmphasis"/>
              <w:contextualSpacing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</w:t>
            </w:r>
            <w:r w:rsidR="00D06394">
              <w:rPr>
                <w:rFonts w:cstheme="minorHAnsi"/>
              </w:rPr>
              <w:t xml:space="preserve">                            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Times New Roman" w:cstheme="minorHAnsi"/>
                <w:bCs/>
                <w:color w:val="666666"/>
                <w:szCs w:val="18"/>
                <w:lang w:val="fr-FR" w:eastAsia="en-IN"/>
              </w:rPr>
              <w:t>F</w:t>
            </w:r>
            <w:r w:rsidRPr="00DC699D">
              <w:rPr>
                <w:rFonts w:eastAsia="Times New Roman" w:cstheme="minorHAnsi"/>
                <w:bCs/>
                <w:color w:val="666666"/>
                <w:szCs w:val="18"/>
                <w:lang w:val="fr-FR" w:eastAsia="en-IN"/>
              </w:rPr>
              <w:t>rançais</w:t>
            </w:r>
            <w:r>
              <w:rPr>
                <w:rFonts w:eastAsia="Times New Roman" w:cstheme="minorHAnsi"/>
                <w:bCs/>
                <w:color w:val="666666"/>
                <w:szCs w:val="18"/>
                <w:lang w:val="fr-FR" w:eastAsia="en-IN"/>
              </w:rPr>
              <w:t>, Anglais</w:t>
            </w:r>
            <w:r w:rsidRPr="00DC699D">
              <w:rPr>
                <w:rFonts w:eastAsia="Times New Roman" w:cstheme="minorHAnsi"/>
                <w:bCs/>
                <w:color w:val="666666"/>
                <w:szCs w:val="18"/>
                <w:lang w:val="fr-FR" w:eastAsia="en-IN"/>
              </w:rPr>
              <w:t xml:space="preserve">, </w:t>
            </w:r>
            <w:r>
              <w:rPr>
                <w:rFonts w:eastAsia="Times New Roman" w:cstheme="minorHAnsi"/>
                <w:bCs/>
                <w:color w:val="666666"/>
                <w:szCs w:val="18"/>
                <w:lang w:val="fr-FR" w:eastAsia="en-IN"/>
              </w:rPr>
              <w:t>H</w:t>
            </w:r>
            <w:r w:rsidRPr="00DC699D">
              <w:rPr>
                <w:rFonts w:eastAsia="Times New Roman" w:cstheme="minorHAnsi"/>
                <w:bCs/>
                <w:color w:val="666666"/>
                <w:szCs w:val="18"/>
                <w:lang w:val="fr-FR" w:eastAsia="en-IN"/>
              </w:rPr>
              <w:t>indi</w:t>
            </w:r>
          </w:p>
        </w:tc>
      </w:tr>
      <w:tr w:rsidR="009571D8" w:rsidRPr="00F76B2E" w14:paraId="1A642466" w14:textId="77777777" w:rsidTr="00692703">
        <w:tc>
          <w:tcPr>
            <w:tcW w:w="9360" w:type="dxa"/>
            <w:tcMar>
              <w:top w:w="432" w:type="dxa"/>
            </w:tcMar>
          </w:tcPr>
          <w:p w14:paraId="0990862A" w14:textId="65C3E7E6" w:rsidR="002222BD" w:rsidRDefault="006F505F" w:rsidP="007803C2">
            <w:pPr>
              <w:jc w:val="both"/>
              <w:rPr>
                <w:rFonts w:cstheme="minorHAnsi"/>
                <w:lang w:val="en-IN"/>
              </w:rPr>
            </w:pPr>
            <w:r w:rsidRPr="006F505F">
              <w:rPr>
                <w:rFonts w:cstheme="minorHAnsi"/>
                <w:lang w:val="en-IN"/>
              </w:rPr>
              <w:t>Looking for an i</w:t>
            </w:r>
            <w:r>
              <w:rPr>
                <w:rFonts w:cstheme="minorHAnsi"/>
                <w:lang w:val="en-IN"/>
              </w:rPr>
              <w:t xml:space="preserve">nternship from March 2020 in the field of </w:t>
            </w:r>
            <w:r w:rsidR="00DD6B71">
              <w:rPr>
                <w:rFonts w:cstheme="minorHAnsi"/>
                <w:lang w:val="en-IN"/>
              </w:rPr>
              <w:t>Video Games Development.</w:t>
            </w:r>
          </w:p>
          <w:p w14:paraId="27A44756" w14:textId="5071654B" w:rsidR="00DD6B71" w:rsidRDefault="00DD6B71" w:rsidP="007803C2">
            <w:pPr>
              <w:jc w:val="both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Recherche d’un Stage po</w:t>
            </w:r>
            <w:r w:rsidR="00A30E0F">
              <w:rPr>
                <w:rFonts w:cstheme="minorHAnsi"/>
                <w:lang w:val="en-IN"/>
              </w:rPr>
              <w:t>u</w:t>
            </w:r>
            <w:r>
              <w:rPr>
                <w:rFonts w:cstheme="minorHAnsi"/>
                <w:lang w:val="en-IN"/>
              </w:rPr>
              <w:t>r mars 2020 dan</w:t>
            </w:r>
            <w:r w:rsidR="00A30E0F">
              <w:rPr>
                <w:rFonts w:cstheme="minorHAnsi"/>
                <w:lang w:val="en-IN"/>
              </w:rPr>
              <w:t xml:space="preserve">s le </w:t>
            </w:r>
            <w:r w:rsidR="002D47E3">
              <w:rPr>
                <w:rFonts w:cstheme="minorHAnsi"/>
                <w:lang w:val="en-IN"/>
              </w:rPr>
              <w:t>Domaine</w:t>
            </w:r>
            <w:r w:rsidR="00A30E0F">
              <w:rPr>
                <w:rFonts w:cstheme="minorHAnsi"/>
                <w:lang w:val="en-IN"/>
              </w:rPr>
              <w:t xml:space="preserve"> du D</w:t>
            </w:r>
            <w:r w:rsidR="00A30E0F" w:rsidRPr="00DC699D">
              <w:rPr>
                <w:rFonts w:cstheme="minorHAnsi"/>
                <w:lang w:val="fr-FR"/>
              </w:rPr>
              <w:t>è</w:t>
            </w:r>
            <w:r w:rsidR="00A30E0F">
              <w:rPr>
                <w:rFonts w:cstheme="minorHAnsi"/>
                <w:lang w:val="en-IN"/>
              </w:rPr>
              <w:t>veloppement de jeux video.</w:t>
            </w:r>
          </w:p>
          <w:p w14:paraId="2947C863" w14:textId="39F62E37" w:rsidR="002D47E3" w:rsidRPr="006F505F" w:rsidRDefault="002D47E3" w:rsidP="007803C2">
            <w:pPr>
              <w:jc w:val="both"/>
              <w:rPr>
                <w:rFonts w:cstheme="minorHAnsi"/>
                <w:lang w:val="en-IN"/>
              </w:rPr>
            </w:pPr>
            <w:r>
              <w:t>Site Perso</w:t>
            </w:r>
            <w:r w:rsidR="00D06394">
              <w:t>n</w:t>
            </w:r>
            <w:r>
              <w:t>n</w:t>
            </w:r>
            <w:r w:rsidR="00D06394">
              <w:t>e</w:t>
            </w:r>
            <w:r>
              <w:t>l :</w:t>
            </w:r>
            <w:r w:rsidR="00D06394">
              <w:t xml:space="preserve"> </w:t>
            </w:r>
            <w:hyperlink r:id="rId8" w:history="1">
              <w:r w:rsidR="00D06394">
                <w:rPr>
                  <w:rStyle w:val="Hyperlink"/>
                </w:rPr>
                <w:t>arjunnemani.github.io/Arjun-cv/</w:t>
              </w:r>
            </w:hyperlink>
          </w:p>
          <w:p w14:paraId="2D2AFBF1" w14:textId="77777777" w:rsidR="00B241DD" w:rsidRPr="00DC699D" w:rsidRDefault="00B241DD" w:rsidP="00B241DD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DC699D">
              <w:rPr>
                <w:rFonts w:asciiTheme="minorHAnsi" w:hAnsiTheme="minorHAnsi" w:cstheme="minorHAnsi"/>
              </w:rPr>
              <w:t>FORMATION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241DD" w:rsidRPr="00F76B2E" w14:paraId="41E81B8E" w14:textId="77777777" w:rsidTr="0042721E">
              <w:tc>
                <w:tcPr>
                  <w:tcW w:w="9355" w:type="dxa"/>
                </w:tcPr>
                <w:p w14:paraId="65102663" w14:textId="3D7C1536" w:rsidR="00B241DD" w:rsidRPr="00A870E9" w:rsidRDefault="00E309ED" w:rsidP="00B241DD">
                  <w:pPr>
                    <w:pStyle w:val="Heading3"/>
                    <w:contextualSpacing w:val="0"/>
                    <w:outlineLvl w:val="2"/>
                    <w:rPr>
                      <w:rFonts w:cstheme="minorHAnsi"/>
                      <w:lang w:val="fr-FR"/>
                    </w:rPr>
                  </w:pPr>
                  <w:r w:rsidRPr="00E309ED">
                    <w:rPr>
                      <w:rStyle w:val="SubtleReference"/>
                      <w:noProof/>
                      <w:sz w:val="24"/>
                    </w:rPr>
                    <w:drawing>
                      <wp:anchor distT="0" distB="0" distL="114300" distR="114300" simplePos="0" relativeHeight="251659264" behindDoc="1" locked="0" layoutInCell="1" allowOverlap="1" wp14:anchorId="1D26B8B9" wp14:editId="4DF39C45">
                        <wp:simplePos x="0" y="0"/>
                        <wp:positionH relativeFrom="column">
                          <wp:posOffset>5426075</wp:posOffset>
                        </wp:positionH>
                        <wp:positionV relativeFrom="paragraph">
                          <wp:posOffset>134951</wp:posOffset>
                        </wp:positionV>
                        <wp:extent cx="503690" cy="33321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3690" cy="333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241DD" w:rsidRPr="00A870E9">
                    <w:rPr>
                      <w:rFonts w:cstheme="minorHAnsi"/>
                      <w:lang w:val="fr-FR"/>
                    </w:rPr>
                    <w:t>2018-2020</w:t>
                  </w:r>
                </w:p>
                <w:p w14:paraId="379D9C00" w14:textId="5CE44D73" w:rsidR="00B241DD" w:rsidRPr="00E309ED" w:rsidRDefault="00A870E9" w:rsidP="00E309ED">
                  <w:pPr>
                    <w:pStyle w:val="Heading2"/>
                    <w:tabs>
                      <w:tab w:val="left" w:pos="8001"/>
                    </w:tabs>
                    <w:contextualSpacing w:val="0"/>
                    <w:outlineLvl w:val="1"/>
                    <w:rPr>
                      <w:rFonts w:cstheme="minorHAnsi"/>
                      <w:sz w:val="24"/>
                    </w:rPr>
                  </w:pPr>
                  <w:r w:rsidRPr="003E4F6D">
                    <w:rPr>
                      <w:rFonts w:cstheme="minorHAnsi"/>
                      <w:color w:val="00BEC0" w:themeColor="accent2" w:themeTint="BF"/>
                      <w:sz w:val="24"/>
                      <w:lang w:val="fr-FR"/>
                    </w:rPr>
                    <w:t>epita, diplôme d'ingénieur</w:t>
                  </w:r>
                  <w:r w:rsidR="00B241DD" w:rsidRPr="003E4F6D">
                    <w:rPr>
                      <w:rStyle w:val="SubtleReference"/>
                      <w:rFonts w:cstheme="minorHAnsi"/>
                      <w:color w:val="00BEC0" w:themeColor="accent2" w:themeTint="BF"/>
                      <w:sz w:val="24"/>
                      <w:lang w:val="fr-FR"/>
                    </w:rPr>
                    <w:t xml:space="preserve"> </w:t>
                  </w:r>
                  <w:r w:rsidR="00B241DD" w:rsidRPr="00DC699D">
                    <w:rPr>
                      <w:rStyle w:val="SubtleReference"/>
                      <w:rFonts w:cstheme="minorHAnsi"/>
                      <w:sz w:val="24"/>
                      <w:lang w:val="fr-FR"/>
                    </w:rPr>
                    <w:t xml:space="preserve">– Paris, </w:t>
                  </w:r>
                  <w:r w:rsidR="00E309ED">
                    <w:rPr>
                      <w:rStyle w:val="SubtleReference"/>
                      <w:rFonts w:cstheme="minorHAnsi"/>
                      <w:sz w:val="24"/>
                      <w:lang w:val="fr-FR"/>
                    </w:rPr>
                    <w:t xml:space="preserve">France </w:t>
                  </w:r>
                  <w:r w:rsidR="00E309ED" w:rsidRPr="00E309ED">
                    <w:rPr>
                      <w:rStyle w:val="SubtleReference"/>
                      <w:sz w:val="24"/>
                      <w:lang w:val="fr-FR"/>
                    </w:rPr>
                    <w:t xml:space="preserve">                                         </w:t>
                  </w:r>
                  <w:r w:rsidR="00E309ED">
                    <w:rPr>
                      <w:rStyle w:val="SubtleReference"/>
                      <w:sz w:val="24"/>
                      <w:lang w:val="fr-FR"/>
                    </w:rPr>
                    <w:t xml:space="preserve"> </w:t>
                  </w:r>
                  <w:r w:rsidR="00E309ED" w:rsidRPr="00E309ED">
                    <w:rPr>
                      <w:rStyle w:val="SubtleReference"/>
                      <w:sz w:val="24"/>
                      <w:lang w:val="fr-FR"/>
                    </w:rPr>
                    <w:t xml:space="preserve">          </w:t>
                  </w:r>
                  <w:r w:rsidR="00E309ED">
                    <w:rPr>
                      <w:rStyle w:val="SubtleReference"/>
                      <w:sz w:val="24"/>
                      <w:lang w:val="fr-FR"/>
                    </w:rPr>
                    <w:tab/>
                  </w:r>
                </w:p>
                <w:p w14:paraId="34768564" w14:textId="21F51E7D" w:rsidR="00B241DD" w:rsidRPr="00DC699D" w:rsidRDefault="00B241DD" w:rsidP="00B241D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lang w:val="fr-FR"/>
                    </w:rPr>
                  </w:pPr>
                  <w:r w:rsidRPr="00DC699D">
                    <w:rPr>
                      <w:rFonts w:cstheme="minorHAnsi"/>
                      <w:lang w:val="fr-FR"/>
                    </w:rPr>
                    <w:t>Étudier le système, réseau et sécurité (Bac+5)</w:t>
                  </w:r>
                </w:p>
              </w:tc>
            </w:tr>
            <w:tr w:rsidR="00B241DD" w:rsidRPr="00F76B2E" w14:paraId="3B2DBCC7" w14:textId="77777777" w:rsidTr="0042721E">
              <w:tc>
                <w:tcPr>
                  <w:tcW w:w="9355" w:type="dxa"/>
                  <w:tcMar>
                    <w:top w:w="216" w:type="dxa"/>
                  </w:tcMar>
                </w:tcPr>
                <w:p w14:paraId="0075E258" w14:textId="13E12028" w:rsidR="00B241DD" w:rsidRPr="00DC699D" w:rsidRDefault="00B241DD" w:rsidP="00B241DD">
                  <w:pPr>
                    <w:pStyle w:val="Heading3"/>
                    <w:contextualSpacing w:val="0"/>
                    <w:outlineLvl w:val="2"/>
                    <w:rPr>
                      <w:rFonts w:cstheme="minorHAnsi"/>
                      <w:lang w:val="fr-FR"/>
                    </w:rPr>
                  </w:pPr>
                  <w:r w:rsidRPr="00DC699D">
                    <w:rPr>
                      <w:rFonts w:cstheme="minorHAnsi"/>
                      <w:lang w:val="fr-FR"/>
                    </w:rPr>
                    <w:t>2014-2018</w:t>
                  </w:r>
                </w:p>
                <w:p w14:paraId="4578EF95" w14:textId="05C50A2D" w:rsidR="00B241DD" w:rsidRPr="00DC699D" w:rsidRDefault="00E309ED" w:rsidP="00B241DD">
                  <w:pPr>
                    <w:pStyle w:val="Heading2"/>
                    <w:contextualSpacing w:val="0"/>
                    <w:outlineLvl w:val="1"/>
                    <w:rPr>
                      <w:rFonts w:cstheme="minorHAnsi"/>
                      <w:sz w:val="24"/>
                      <w:lang w:val="fr-FR"/>
                    </w:rPr>
                  </w:pPr>
                  <w:r w:rsidRPr="003E4F6D">
                    <w:rPr>
                      <w:noProof/>
                      <w:color w:val="00BEC0" w:themeColor="accent2" w:themeTint="BF"/>
                    </w:rPr>
                    <w:drawing>
                      <wp:anchor distT="0" distB="0" distL="114300" distR="114300" simplePos="0" relativeHeight="251660288" behindDoc="1" locked="0" layoutInCell="1" allowOverlap="1" wp14:anchorId="176FBC57" wp14:editId="486AC522">
                        <wp:simplePos x="0" y="0"/>
                        <wp:positionH relativeFrom="column">
                          <wp:posOffset>5461635</wp:posOffset>
                        </wp:positionH>
                        <wp:positionV relativeFrom="paragraph">
                          <wp:posOffset>113361</wp:posOffset>
                        </wp:positionV>
                        <wp:extent cx="457200" cy="441325"/>
                        <wp:effectExtent l="0" t="0" r="0" b="0"/>
                        <wp:wrapNone/>
                        <wp:docPr id="3" name="image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2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413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870E9" w:rsidRPr="003E4F6D">
                    <w:rPr>
                      <w:color w:val="00BEC0" w:themeColor="accent2" w:themeTint="BF"/>
                      <w:lang w:val="fr-FR"/>
                    </w:rPr>
                    <w:t xml:space="preserve">andhra university, </w:t>
                  </w:r>
                  <w:r w:rsidR="00B241DD" w:rsidRPr="003E4F6D">
                    <w:rPr>
                      <w:rFonts w:cstheme="minorHAnsi"/>
                      <w:color w:val="00BEC0" w:themeColor="accent2" w:themeTint="BF"/>
                      <w:sz w:val="24"/>
                      <w:lang w:val="fr-FR"/>
                    </w:rPr>
                    <w:t>BACHELOR DE TECHNOLOGIE</w:t>
                  </w:r>
                  <w:r w:rsidR="00B241DD" w:rsidRPr="00DC699D">
                    <w:rPr>
                      <w:rStyle w:val="SubtleReference"/>
                      <w:rFonts w:cstheme="minorHAnsi"/>
                      <w:sz w:val="24"/>
                      <w:lang w:val="fr-FR"/>
                    </w:rPr>
                    <w:t>- Viskhapatnam, Inde</w:t>
                  </w:r>
                  <w:r>
                    <w:rPr>
                      <w:noProof/>
                    </w:rPr>
                    <w:t xml:space="preserve">  </w:t>
                  </w:r>
                </w:p>
                <w:p w14:paraId="4B8C0803" w14:textId="6B8D70AB" w:rsidR="00B241DD" w:rsidRPr="00DC699D" w:rsidRDefault="00B241DD" w:rsidP="00B241D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lang w:val="fr-FR"/>
                    </w:rPr>
                  </w:pPr>
                  <w:r w:rsidRPr="00DC699D">
                    <w:rPr>
                      <w:rFonts w:cstheme="minorHAnsi"/>
                      <w:lang w:val="fr-FR"/>
                    </w:rPr>
                    <w:t xml:space="preserve">Majeure : informatique et </w:t>
                  </w:r>
                  <w:r w:rsidR="002D47E3">
                    <w:rPr>
                      <w:rFonts w:cstheme="minorHAnsi"/>
                      <w:lang w:val="fr-FR"/>
                    </w:rPr>
                    <w:t>ing</w:t>
                  </w:r>
                  <w:r w:rsidR="002D47E3" w:rsidRPr="00DC699D">
                    <w:rPr>
                      <w:rFonts w:cstheme="minorHAnsi"/>
                      <w:lang w:val="fr-FR"/>
                    </w:rPr>
                    <w:t>é</w:t>
                  </w:r>
                  <w:r w:rsidR="002D47E3">
                    <w:rPr>
                      <w:rFonts w:cstheme="minorHAnsi"/>
                      <w:lang w:val="fr-FR"/>
                    </w:rPr>
                    <w:t>nierie</w:t>
                  </w:r>
                  <w:r w:rsidR="00DD6B71">
                    <w:rPr>
                      <w:rFonts w:cstheme="minorHAnsi"/>
                      <w:lang w:val="fr-FR"/>
                    </w:rPr>
                    <w:t xml:space="preserve"> </w:t>
                  </w:r>
                  <w:r w:rsidRPr="00DC699D">
                    <w:rPr>
                      <w:rFonts w:cstheme="minorHAnsi"/>
                      <w:lang w:val="fr-FR"/>
                    </w:rPr>
                    <w:t>des systèmes</w:t>
                  </w:r>
                </w:p>
                <w:p w14:paraId="561C3B12" w14:textId="0B2F8B29" w:rsidR="00B241DD" w:rsidRPr="00DC699D" w:rsidRDefault="00B241DD" w:rsidP="00B241D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  <w:lang w:val="fr-FR"/>
                    </w:rPr>
                  </w:pPr>
                  <w:r w:rsidRPr="00DC699D">
                    <w:rPr>
                      <w:rFonts w:cstheme="minorHAnsi"/>
                      <w:lang w:val="fr-FR"/>
                    </w:rPr>
                    <w:t xml:space="preserve">Diplômé avec GPA </w:t>
                  </w:r>
                  <w:r w:rsidR="00DD6B71">
                    <w:rPr>
                      <w:rFonts w:cstheme="minorHAnsi"/>
                      <w:lang w:val="fr-FR"/>
                    </w:rPr>
                    <w:t>6</w:t>
                  </w:r>
                  <w:r w:rsidRPr="00DC699D">
                    <w:rPr>
                      <w:rFonts w:cstheme="minorHAnsi"/>
                      <w:lang w:val="fr-FR"/>
                    </w:rPr>
                    <w:t>.</w:t>
                  </w:r>
                  <w:r w:rsidR="00DD6B71">
                    <w:rPr>
                      <w:rFonts w:cstheme="minorHAnsi"/>
                      <w:lang w:val="fr-FR"/>
                    </w:rPr>
                    <w:t>6</w:t>
                  </w:r>
                  <w:r w:rsidRPr="00DC699D">
                    <w:rPr>
                      <w:rFonts w:cstheme="minorHAnsi"/>
                      <w:lang w:val="fr-FR"/>
                    </w:rPr>
                    <w:t xml:space="preserve"> (Première classe)</w:t>
                  </w:r>
                </w:p>
                <w:p w14:paraId="14131588" w14:textId="77777777" w:rsidR="00B241DD" w:rsidRPr="00DC699D" w:rsidRDefault="00B241DD" w:rsidP="00B241DD">
                  <w:pPr>
                    <w:rPr>
                      <w:rFonts w:cstheme="minorHAnsi"/>
                      <w:lang w:val="fr-FR"/>
                    </w:rPr>
                  </w:pPr>
                  <w:r w:rsidRPr="00DC699D">
                    <w:rPr>
                      <w:rFonts w:cstheme="minorHAnsi"/>
                      <w:lang w:val="fr-FR"/>
                    </w:rPr>
                    <w:t>2018 - Diplôme en compétences non techniques, Université d’Andhra</w:t>
                  </w:r>
                </w:p>
              </w:tc>
            </w:tr>
          </w:tbl>
          <w:p w14:paraId="341B67A6" w14:textId="377E7663" w:rsidR="00B241DD" w:rsidRPr="00DC699D" w:rsidRDefault="00B241DD" w:rsidP="007803C2">
            <w:pPr>
              <w:jc w:val="both"/>
              <w:rPr>
                <w:rFonts w:cstheme="minorHAnsi"/>
                <w:lang w:val="fr-FR"/>
              </w:rPr>
            </w:pPr>
          </w:p>
        </w:tc>
      </w:tr>
    </w:tbl>
    <w:p w14:paraId="41141696" w14:textId="79C6B3D3" w:rsidR="006F505F" w:rsidRPr="00DC699D" w:rsidRDefault="00087D9A" w:rsidP="004E01EB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4A3D10BA10E64817AEE0643084F48121"/>
          </w:placeholder>
          <w:temporary/>
          <w:showingPlcHdr/>
          <w15:appearance w15:val="hidden"/>
        </w:sdtPr>
        <w:sdtEndPr/>
        <w:sdtContent>
          <w:r w:rsidR="004E01EB" w:rsidRPr="00DC699D">
            <w:rPr>
              <w:rFonts w:asciiTheme="minorHAnsi" w:hAnsiTheme="minorHAnsi" w:cstheme="minorHAnsi"/>
            </w:rPr>
            <w:t>Experience</w:t>
          </w:r>
        </w:sdtContent>
      </w:sdt>
      <w:r w:rsidR="00FA4959" w:rsidRPr="00DC699D">
        <w:rPr>
          <w:rFonts w:asciiTheme="minorHAnsi" w:hAnsiTheme="minorHAnsi" w:cstheme="minorHAnsi"/>
        </w:rPr>
        <w:t xml:space="preserve"> PROFESSIONELLE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F76B2E" w14:paraId="17323751" w14:textId="77777777" w:rsidTr="00D66A52">
        <w:tc>
          <w:tcPr>
            <w:tcW w:w="9355" w:type="dxa"/>
          </w:tcPr>
          <w:p w14:paraId="1EBCE505" w14:textId="218744E4" w:rsidR="001D0BF1" w:rsidRPr="00DC699D" w:rsidRDefault="00A30E0F" w:rsidP="001D0BF1">
            <w:pPr>
              <w:pStyle w:val="Heading3"/>
              <w:contextualSpacing w:val="0"/>
              <w:outlineLvl w:val="2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dec</w:t>
            </w:r>
            <w:r w:rsidR="00120EAB" w:rsidRPr="00DC699D">
              <w:rPr>
                <w:rFonts w:cstheme="minorHAnsi"/>
                <w:lang w:val="fr-FR"/>
              </w:rPr>
              <w:t xml:space="preserve"> 2017</w:t>
            </w:r>
            <w:r w:rsidR="001D0BF1" w:rsidRPr="00DC699D">
              <w:rPr>
                <w:rFonts w:cstheme="minorHAnsi"/>
                <w:lang w:val="fr-FR"/>
              </w:rPr>
              <w:t xml:space="preserve"> </w:t>
            </w:r>
            <w:r w:rsidR="002D47E3" w:rsidRPr="00DC699D">
              <w:rPr>
                <w:rFonts w:cstheme="minorHAnsi"/>
                <w:lang w:val="fr-FR"/>
              </w:rPr>
              <w:t>– FEV</w:t>
            </w:r>
            <w:r>
              <w:rPr>
                <w:rFonts w:cstheme="minorHAnsi"/>
                <w:lang w:val="fr-FR"/>
              </w:rPr>
              <w:t xml:space="preserve"> </w:t>
            </w:r>
            <w:r w:rsidR="006E6099" w:rsidRPr="00DC699D">
              <w:rPr>
                <w:rFonts w:cstheme="minorHAnsi"/>
                <w:lang w:val="fr-FR"/>
              </w:rPr>
              <w:t>201</w:t>
            </w:r>
            <w:r>
              <w:rPr>
                <w:rFonts w:cstheme="minorHAnsi"/>
                <w:lang w:val="fr-FR"/>
              </w:rPr>
              <w:t>8</w:t>
            </w:r>
          </w:p>
          <w:p w14:paraId="4FAABB4B" w14:textId="1F52B20A" w:rsidR="001D0BF1" w:rsidRPr="00DC699D" w:rsidRDefault="00FA4959" w:rsidP="001D0BF1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lang w:val="fr-FR"/>
              </w:rPr>
            </w:pPr>
            <w:r w:rsidRPr="003E4F6D">
              <w:rPr>
                <w:rFonts w:cstheme="minorHAnsi"/>
                <w:color w:val="00BEC0" w:themeColor="accent2" w:themeTint="BF"/>
                <w:sz w:val="24"/>
                <w:lang w:val="fr-FR"/>
              </w:rPr>
              <w:t>Département</w:t>
            </w:r>
            <w:r w:rsidR="00A30E0F" w:rsidRPr="003E4F6D">
              <w:rPr>
                <w:rFonts w:cstheme="minorHAnsi"/>
                <w:color w:val="00BEC0" w:themeColor="accent2" w:themeTint="BF"/>
                <w:sz w:val="24"/>
                <w:lang w:val="fr-FR"/>
              </w:rPr>
              <w:t xml:space="preserve"> D’informatique</w:t>
            </w:r>
            <w:r w:rsidR="001D0BF1" w:rsidRPr="003E4F6D">
              <w:rPr>
                <w:rFonts w:cstheme="minorHAnsi"/>
                <w:color w:val="00BEC0" w:themeColor="accent2" w:themeTint="BF"/>
                <w:sz w:val="24"/>
                <w:lang w:val="fr-FR"/>
              </w:rPr>
              <w:t xml:space="preserve">, </w:t>
            </w:r>
            <w:r w:rsidR="00A30E0F">
              <w:rPr>
                <w:rStyle w:val="SubtleReference"/>
                <w:rFonts w:cstheme="minorHAnsi"/>
                <w:sz w:val="24"/>
                <w:lang w:val="fr-FR"/>
              </w:rPr>
              <w:t>Universite d’andhra</w:t>
            </w:r>
          </w:p>
          <w:p w14:paraId="2780E732" w14:textId="5D6AA4BC" w:rsidR="001E3120" w:rsidRPr="00DD6B71" w:rsidRDefault="002D47E3" w:rsidP="00FA4959">
            <w:pPr>
              <w:pStyle w:val="NormalWeb"/>
              <w:spacing w:before="120"/>
              <w:ind w:right="30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>Cr</w:t>
            </w:r>
            <w:r w:rsidRPr="00DC699D">
              <w:rPr>
                <w:rFonts w:cstheme="minorHAnsi"/>
                <w:lang w:val="fr-FR"/>
              </w:rPr>
              <w:t>éé</w:t>
            </w:r>
            <w:r w:rsidR="00DD6B71">
              <w:rPr>
                <w:rFonts w:asciiTheme="minorHAnsi" w:hAnsiTheme="minorHAnsi" w:cstheme="minorHAnsi"/>
                <w:sz w:val="22"/>
                <w:lang w:val="fr-FR"/>
              </w:rPr>
              <w:t xml:space="preserve"> un</w:t>
            </w:r>
            <w:r w:rsidR="00A30E0F">
              <w:rPr>
                <w:rFonts w:asciiTheme="minorHAnsi" w:hAnsiTheme="minorHAnsi" w:cstheme="minorHAnsi"/>
                <w:sz w:val="22"/>
                <w:lang w:val="fr-FR"/>
              </w:rPr>
              <w:t>e b</w:t>
            </w:r>
            <w:r w:rsidR="00A30E0F" w:rsidRPr="00A30E0F">
              <w:rPr>
                <w:rFonts w:asciiTheme="minorHAnsi" w:hAnsiTheme="minorHAnsi" w:cstheme="minorHAnsi"/>
                <w:sz w:val="22"/>
                <w:lang w:val="fr-FR"/>
              </w:rPr>
              <w:t xml:space="preserve">oite </w:t>
            </w:r>
            <w:r w:rsidR="00A30E0F">
              <w:rPr>
                <w:rFonts w:asciiTheme="minorHAnsi" w:hAnsiTheme="minorHAnsi" w:cstheme="minorHAnsi"/>
                <w:sz w:val="22"/>
                <w:lang w:val="fr-FR"/>
              </w:rPr>
              <w:t>d</w:t>
            </w:r>
            <w:r w:rsidR="00A30E0F" w:rsidRPr="00A30E0F">
              <w:rPr>
                <w:rFonts w:asciiTheme="minorHAnsi" w:hAnsiTheme="minorHAnsi" w:cstheme="minorHAnsi"/>
                <w:sz w:val="22"/>
                <w:lang w:val="fr-FR"/>
              </w:rPr>
              <w:t xml:space="preserve">e </w:t>
            </w:r>
            <w:r w:rsidR="00A30E0F">
              <w:rPr>
                <w:rFonts w:asciiTheme="minorHAnsi" w:hAnsiTheme="minorHAnsi" w:cstheme="minorHAnsi"/>
                <w:sz w:val="22"/>
                <w:lang w:val="fr-FR"/>
              </w:rPr>
              <w:t>s</w:t>
            </w:r>
            <w:r w:rsidR="00A30E0F" w:rsidRPr="00A30E0F">
              <w:rPr>
                <w:rFonts w:asciiTheme="minorHAnsi" w:hAnsiTheme="minorHAnsi" w:cstheme="minorHAnsi"/>
                <w:sz w:val="22"/>
                <w:lang w:val="fr-FR"/>
              </w:rPr>
              <w:t>urveillance patiente</w:t>
            </w:r>
            <w:r w:rsidR="00A30E0F">
              <w:rPr>
                <w:rFonts w:asciiTheme="minorHAnsi" w:hAnsiTheme="minorHAnsi" w:cstheme="minorHAnsi"/>
                <w:sz w:val="22"/>
                <w:lang w:val="fr-FR"/>
              </w:rPr>
              <w:t xml:space="preserve"> qui surveillera pendant 24 heures la 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>température,</w:t>
            </w:r>
            <w:r w:rsidR="00A30E0F">
              <w:rPr>
                <w:rFonts w:asciiTheme="minorHAnsi" w:hAnsiTheme="minorHAnsi" w:cstheme="minorHAnsi"/>
                <w:sz w:val="22"/>
                <w:lang w:val="fr-FR"/>
              </w:rPr>
              <w:t xml:space="preserve"> le pouls du cœur et de la 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solution saline ou toute autre suspension. </w:t>
            </w:r>
          </w:p>
        </w:tc>
      </w:tr>
      <w:tr w:rsidR="00F61DF9" w:rsidRPr="00F76B2E" w14:paraId="37F20BE6" w14:textId="77777777" w:rsidTr="00F61DF9">
        <w:tc>
          <w:tcPr>
            <w:tcW w:w="9355" w:type="dxa"/>
            <w:tcMar>
              <w:top w:w="216" w:type="dxa"/>
            </w:tcMar>
          </w:tcPr>
          <w:p w14:paraId="52D6B30C" w14:textId="77777777" w:rsidR="00A30E0F" w:rsidRPr="00DC699D" w:rsidRDefault="00A30E0F" w:rsidP="00A30E0F">
            <w:pPr>
              <w:pStyle w:val="Heading3"/>
              <w:contextualSpacing w:val="0"/>
              <w:outlineLvl w:val="2"/>
              <w:rPr>
                <w:rFonts w:cstheme="minorHAnsi"/>
                <w:lang w:val="fr-FR"/>
              </w:rPr>
            </w:pPr>
            <w:r w:rsidRPr="00DC699D">
              <w:rPr>
                <w:rFonts w:cstheme="minorHAnsi"/>
                <w:lang w:val="fr-FR"/>
              </w:rPr>
              <w:t>maI 2017 – jUILLET 2017</w:t>
            </w:r>
          </w:p>
          <w:p w14:paraId="119FBCB6" w14:textId="77777777" w:rsidR="00A30E0F" w:rsidRPr="00DC699D" w:rsidRDefault="00A30E0F" w:rsidP="00A30E0F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lang w:val="fr-FR"/>
              </w:rPr>
            </w:pPr>
            <w:r w:rsidRPr="003E4F6D">
              <w:rPr>
                <w:rFonts w:cstheme="minorHAnsi"/>
                <w:color w:val="00BEC0" w:themeColor="accent2" w:themeTint="BF"/>
                <w:sz w:val="24"/>
                <w:lang w:val="fr-FR"/>
              </w:rPr>
              <w:t xml:space="preserve">Département des technologies de l'information, </w:t>
            </w:r>
            <w:r>
              <w:rPr>
                <w:rStyle w:val="SubtleReference"/>
                <w:rFonts w:cstheme="minorHAnsi"/>
                <w:sz w:val="24"/>
                <w:lang w:val="fr-FR"/>
              </w:rPr>
              <w:t>bsnl</w:t>
            </w:r>
          </w:p>
          <w:p w14:paraId="51D37310" w14:textId="1B7206BC" w:rsidR="00F61DF9" w:rsidRPr="00DC699D" w:rsidRDefault="002D47E3" w:rsidP="00A30E0F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Cr</w:t>
            </w:r>
            <w:r w:rsidRPr="00DC699D">
              <w:rPr>
                <w:rFonts w:cstheme="minorHAnsi"/>
                <w:lang w:val="fr-FR"/>
              </w:rPr>
              <w:t>éé</w:t>
            </w:r>
            <w:r w:rsidR="00A30E0F">
              <w:rPr>
                <w:rFonts w:cstheme="minorHAnsi"/>
                <w:lang w:val="fr-FR"/>
              </w:rPr>
              <w:t xml:space="preserve"> un site Web pour que l’organisation puisse établir de </w:t>
            </w:r>
            <w:r>
              <w:rPr>
                <w:rFonts w:cstheme="minorHAnsi"/>
                <w:lang w:val="fr-FR"/>
              </w:rPr>
              <w:t>nouvelles</w:t>
            </w:r>
            <w:r w:rsidR="00A30E0F">
              <w:rPr>
                <w:rFonts w:cstheme="minorHAnsi"/>
                <w:lang w:val="fr-FR"/>
              </w:rPr>
              <w:t xml:space="preserve"> connexions dans des </w:t>
            </w:r>
            <w:r>
              <w:rPr>
                <w:rFonts w:cstheme="minorHAnsi"/>
                <w:lang w:val="fr-FR"/>
              </w:rPr>
              <w:t>r</w:t>
            </w:r>
            <w:r w:rsidRPr="00DC699D">
              <w:rPr>
                <w:rFonts w:cstheme="minorHAnsi"/>
                <w:lang w:val="fr-FR"/>
              </w:rPr>
              <w:t>é</w:t>
            </w:r>
            <w:r>
              <w:rPr>
                <w:rFonts w:cstheme="minorHAnsi"/>
                <w:lang w:val="fr-FR"/>
              </w:rPr>
              <w:t>gions</w:t>
            </w:r>
            <w:r w:rsidR="00A30E0F">
              <w:rPr>
                <w:rFonts w:cstheme="minorHAnsi"/>
                <w:lang w:val="fr-FR"/>
              </w:rPr>
              <w:t xml:space="preserve"> </w:t>
            </w:r>
            <w:r w:rsidRPr="00DC699D">
              <w:rPr>
                <w:rFonts w:cstheme="minorHAnsi"/>
                <w:lang w:val="fr-FR"/>
              </w:rPr>
              <w:t>é</w:t>
            </w:r>
            <w:r>
              <w:rPr>
                <w:rFonts w:cstheme="minorHAnsi"/>
                <w:lang w:val="fr-FR"/>
              </w:rPr>
              <w:t>loign</w:t>
            </w:r>
            <w:r w:rsidRPr="00DC699D">
              <w:rPr>
                <w:rFonts w:cstheme="minorHAnsi"/>
                <w:lang w:val="fr-FR"/>
              </w:rPr>
              <w:t>é</w:t>
            </w:r>
            <w:r>
              <w:rPr>
                <w:rFonts w:cstheme="minorHAnsi"/>
                <w:lang w:val="fr-FR"/>
              </w:rPr>
              <w:t>es</w:t>
            </w:r>
            <w:r w:rsidR="00A30E0F" w:rsidRPr="00DC699D">
              <w:rPr>
                <w:rFonts w:cstheme="minorHAnsi"/>
                <w:lang w:val="fr-FR"/>
              </w:rPr>
              <w:t xml:space="preserve"> et les bases du HTML, CSS et JavaScript.</w:t>
            </w:r>
          </w:p>
        </w:tc>
      </w:tr>
    </w:tbl>
    <w:p w14:paraId="30DD6FBB" w14:textId="2859A602" w:rsidR="00486277" w:rsidRPr="00DC699D" w:rsidRDefault="00FA4959" w:rsidP="00486277">
      <w:pPr>
        <w:pStyle w:val="Heading1"/>
        <w:rPr>
          <w:rFonts w:asciiTheme="minorHAnsi" w:hAnsiTheme="minorHAnsi" w:cstheme="minorHAnsi"/>
        </w:rPr>
      </w:pPr>
      <w:r w:rsidRPr="00DC699D">
        <w:rPr>
          <w:rFonts w:asciiTheme="minorHAnsi" w:hAnsiTheme="minorHAnsi" w:cstheme="minorHAnsi"/>
        </w:rPr>
        <w:t>Competences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DF2EE7" w:rsidRPr="00F76B2E" w14:paraId="3B8DF8C9" w14:textId="77777777" w:rsidTr="00DF2EE7">
        <w:tc>
          <w:tcPr>
            <w:tcW w:w="4680" w:type="dxa"/>
          </w:tcPr>
          <w:p w14:paraId="7D21A149" w14:textId="730A9069" w:rsidR="00A30E0F" w:rsidRPr="00A30E0F" w:rsidRDefault="00DF2EE7" w:rsidP="00A30E0F">
            <w:pPr>
              <w:pStyle w:val="NormalWeb"/>
              <w:numPr>
                <w:ilvl w:val="0"/>
                <w:numId w:val="25"/>
              </w:numPr>
              <w:spacing w:before="320" w:beforeAutospacing="1" w:after="100" w:afterAutospacing="1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val="fr-FR"/>
              </w:rPr>
            </w:pPr>
            <w:r w:rsidRPr="00A30E0F"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val="fr-FR" w:eastAsia="en-IN"/>
              </w:rPr>
              <w:t>La</w:t>
            </w:r>
            <w:r w:rsidR="00FA4959" w:rsidRPr="00A30E0F"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val="fr-FR" w:eastAsia="en-IN"/>
              </w:rPr>
              <w:t xml:space="preserve"> Langue </w:t>
            </w:r>
            <w:r w:rsidR="00DC699D" w:rsidRPr="00A30E0F"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val="fr-FR" w:eastAsia="en-IN"/>
              </w:rPr>
              <w:t xml:space="preserve">: </w:t>
            </w:r>
          </w:p>
          <w:p w14:paraId="3A141F5E" w14:textId="159480E5" w:rsidR="00DF2EE7" w:rsidRPr="00DC699D" w:rsidRDefault="00A870E9" w:rsidP="00A30E0F">
            <w:pPr>
              <w:pStyle w:val="NormalWeb"/>
              <w:spacing w:before="320" w:beforeAutospacing="1" w:after="100" w:afterAutospacing="1"/>
              <w:ind w:left="360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val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F</w:t>
            </w:r>
            <w:r w:rsidRPr="00DC699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rançais</w:t>
            </w:r>
            <w:r w:rsidR="004B3E3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(B1)</w:t>
            </w:r>
            <w:r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, Anglais</w:t>
            </w:r>
            <w:r w:rsidR="004B3E3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(C1)</w:t>
            </w:r>
            <w:r w:rsidR="00FA4959" w:rsidRPr="00DC699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T</w:t>
            </w:r>
            <w:r w:rsidR="00FA4959" w:rsidRPr="00DC699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elugu</w:t>
            </w:r>
            <w:r w:rsidR="004B3E3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(C2)</w:t>
            </w:r>
            <w:r w:rsidR="00FA4959" w:rsidRPr="00DC699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>H</w:t>
            </w:r>
            <w:r w:rsidR="00FA4959" w:rsidRPr="00DC699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 w:eastAsia="en-IN"/>
              </w:rPr>
              <w:t xml:space="preserve">indi </w:t>
            </w:r>
          </w:p>
          <w:p w14:paraId="59E732CB" w14:textId="43407DAA" w:rsidR="00A30E0F" w:rsidRDefault="00FA4959" w:rsidP="00A30E0F">
            <w:pPr>
              <w:pStyle w:val="NormalWeb"/>
              <w:numPr>
                <w:ilvl w:val="0"/>
                <w:numId w:val="25"/>
              </w:numPr>
              <w:spacing w:before="320" w:beforeAutospacing="1" w:after="100" w:afterAutospacing="1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eastAsia="en-IN"/>
              </w:rPr>
            </w:pPr>
            <w:r w:rsidRPr="00DC699D"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eastAsia="en-IN"/>
              </w:rPr>
              <w:t>Programming</w:t>
            </w:r>
            <w:r w:rsidR="00DF2EE7" w:rsidRPr="00DC699D"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eastAsia="en-IN"/>
              </w:rPr>
              <w:t xml:space="preserve">: </w:t>
            </w:r>
          </w:p>
          <w:p w14:paraId="3104349A" w14:textId="3DD29C25" w:rsidR="00DF2EE7" w:rsidRPr="00DC699D" w:rsidRDefault="00DF2EE7" w:rsidP="00A30E0F">
            <w:pPr>
              <w:pStyle w:val="NormalWeb"/>
              <w:spacing w:before="320" w:beforeAutospacing="1" w:after="100" w:afterAutospacing="1"/>
              <w:ind w:left="360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</w:rPr>
            </w:pPr>
            <w:r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>C,</w:t>
            </w:r>
            <w:r w:rsidR="004B3E3D"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>C#,</w:t>
            </w:r>
            <w:r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 xml:space="preserve"> C++</w:t>
            </w:r>
            <w:r w:rsidR="003E4F6D"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>(unity)</w:t>
            </w:r>
            <w:r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>, HTML</w:t>
            </w:r>
            <w:r w:rsidR="004B3E3D"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>&amp;CSS,</w:t>
            </w:r>
            <w:r w:rsidR="004677BF"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>P</w:t>
            </w:r>
            <w:r w:rsidR="003E4F6D"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>ython</w:t>
            </w:r>
            <w:r w:rsidRPr="003E4F6D">
              <w:rPr>
                <w:rFonts w:asciiTheme="minorHAnsi" w:eastAsia="Times New Roman" w:hAnsiTheme="minorHAnsi" w:cstheme="minorHAnsi"/>
                <w:color w:val="666666"/>
                <w:lang w:eastAsia="en-IN"/>
              </w:rPr>
              <w:t>.</w:t>
            </w:r>
          </w:p>
        </w:tc>
        <w:tc>
          <w:tcPr>
            <w:tcW w:w="4680" w:type="dxa"/>
            <w:tcMar>
              <w:left w:w="360" w:type="dxa"/>
            </w:tcMar>
          </w:tcPr>
          <w:p w14:paraId="12356CF6" w14:textId="4C66E2F3" w:rsidR="00B241DD" w:rsidRPr="00DC699D" w:rsidRDefault="00FA4959" w:rsidP="00B241DD">
            <w:pPr>
              <w:pStyle w:val="NormalWeb"/>
              <w:numPr>
                <w:ilvl w:val="0"/>
                <w:numId w:val="14"/>
              </w:numPr>
              <w:spacing w:before="320" w:beforeAutospacing="1" w:after="100" w:afterAutospacing="1"/>
              <w:textAlignment w:val="baseline"/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/>
              </w:rPr>
            </w:pPr>
            <w:r w:rsidRPr="00DC699D"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val="fr-FR"/>
              </w:rPr>
              <w:t xml:space="preserve">Outils et </w:t>
            </w:r>
            <w:r w:rsidR="00B241DD" w:rsidRPr="00DC699D"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val="fr-FR"/>
              </w:rPr>
              <w:t>technologies :</w:t>
            </w:r>
            <w:r w:rsidRPr="00DC699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/>
              </w:rPr>
              <w:t xml:space="preserve"> Windows, LINUX </w:t>
            </w:r>
          </w:p>
          <w:p w14:paraId="33AAD3D9" w14:textId="1813F381" w:rsidR="002D47E3" w:rsidRPr="002D47E3" w:rsidRDefault="00FA4959" w:rsidP="002D47E3">
            <w:pPr>
              <w:pStyle w:val="NormalWeb"/>
              <w:numPr>
                <w:ilvl w:val="0"/>
                <w:numId w:val="14"/>
              </w:numPr>
              <w:spacing w:before="320" w:beforeAutospacing="1" w:after="100" w:afterAutospacing="1"/>
              <w:textAlignment w:val="baseline"/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/>
              </w:rPr>
            </w:pPr>
            <w:r w:rsidRPr="00DC699D">
              <w:rPr>
                <w:rFonts w:asciiTheme="minorHAnsi" w:eastAsia="Times New Roman" w:hAnsiTheme="minorHAnsi" w:cstheme="minorHAnsi"/>
                <w:b/>
                <w:bCs/>
                <w:color w:val="666666"/>
                <w:sz w:val="22"/>
                <w:szCs w:val="18"/>
                <w:lang w:val="fr-FR"/>
              </w:rPr>
              <w:t>Compétences interpersonnelles :</w:t>
            </w:r>
            <w:r w:rsidRPr="00DC699D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/>
              </w:rPr>
              <w:t xml:space="preserve"> </w:t>
            </w:r>
            <w:r w:rsidR="002D47E3">
              <w:rPr>
                <w:rFonts w:asciiTheme="minorHAnsi" w:eastAsia="Times New Roman" w:hAnsiTheme="minorHAnsi" w:cstheme="minorHAnsi"/>
                <w:bCs/>
                <w:color w:val="666666"/>
                <w:sz w:val="22"/>
                <w:szCs w:val="18"/>
                <w:lang w:val="fr-FR"/>
              </w:rPr>
              <w:t xml:space="preserve">réparation de matériel informatique et de logiciels, résolution de problème, travail en équipe </w:t>
            </w:r>
          </w:p>
        </w:tc>
      </w:tr>
    </w:tbl>
    <w:p w14:paraId="7E5D2605" w14:textId="568893F0" w:rsidR="006F505F" w:rsidRPr="006F505F" w:rsidRDefault="00FA4959" w:rsidP="00FA4959">
      <w:pPr>
        <w:rPr>
          <w:rFonts w:eastAsiaTheme="majorEastAsia" w:cstheme="minorHAnsi"/>
          <w:b/>
          <w:caps/>
          <w:color w:val="262626" w:themeColor="text1" w:themeTint="D9"/>
          <w:sz w:val="28"/>
          <w:szCs w:val="32"/>
          <w:lang w:val="fr-FR"/>
        </w:rPr>
      </w:pPr>
      <w:r w:rsidRPr="00DC699D">
        <w:rPr>
          <w:rFonts w:eastAsiaTheme="majorEastAsia" w:cstheme="minorHAnsi"/>
          <w:b/>
          <w:caps/>
          <w:color w:val="262626" w:themeColor="text1" w:themeTint="D9"/>
          <w:sz w:val="28"/>
          <w:szCs w:val="32"/>
          <w:lang w:val="fr-FR"/>
        </w:rPr>
        <w:t>PROJETS ET DEFIS</w:t>
      </w:r>
    </w:p>
    <w:p w14:paraId="2E612CE8" w14:textId="35639259" w:rsidR="006F505F" w:rsidRPr="00B01CEB" w:rsidRDefault="002D47E3" w:rsidP="00B01CEB">
      <w:pPr>
        <w:pStyle w:val="ListParagraph"/>
        <w:numPr>
          <w:ilvl w:val="0"/>
          <w:numId w:val="24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Syst</w:t>
      </w:r>
      <w:r w:rsidRPr="00DC699D">
        <w:rPr>
          <w:rFonts w:cstheme="minorHAnsi"/>
          <w:lang w:val="fr-FR"/>
        </w:rPr>
        <w:t>è</w:t>
      </w:r>
      <w:r>
        <w:rPr>
          <w:rFonts w:cstheme="minorHAnsi"/>
          <w:lang w:val="fr-FR"/>
        </w:rPr>
        <w:t>me</w:t>
      </w:r>
      <w:r w:rsidR="004B3E3D">
        <w:rPr>
          <w:rFonts w:cstheme="minorHAnsi"/>
          <w:lang w:val="fr-FR"/>
        </w:rPr>
        <w:t xml:space="preserve"> d’assistance du visage avec EPITA</w:t>
      </w:r>
      <w:r w:rsidR="00D9449A" w:rsidRPr="00B01CEB">
        <w:rPr>
          <w:rFonts w:cstheme="minorHAnsi"/>
          <w:lang w:val="fr-FR"/>
        </w:rPr>
        <w:t xml:space="preserve"> </w:t>
      </w:r>
      <w:r w:rsidR="003E4F6D">
        <w:rPr>
          <w:rFonts w:cstheme="minorHAnsi"/>
          <w:lang w:val="fr-FR"/>
        </w:rPr>
        <w:t>(PRI)</w:t>
      </w:r>
      <w:bookmarkStart w:id="0" w:name="_GoBack"/>
      <w:bookmarkEnd w:id="0"/>
    </w:p>
    <w:p w14:paraId="51C330D4" w14:textId="3766A169" w:rsidR="00FA4959" w:rsidRPr="00B01CEB" w:rsidRDefault="00FA4959" w:rsidP="00B01CEB">
      <w:pPr>
        <w:pStyle w:val="ListParagraph"/>
        <w:numPr>
          <w:ilvl w:val="0"/>
          <w:numId w:val="24"/>
        </w:numPr>
        <w:rPr>
          <w:rFonts w:cstheme="minorHAnsi"/>
          <w:lang w:val="fr-FR"/>
        </w:rPr>
      </w:pPr>
      <w:r w:rsidRPr="00B01CEB">
        <w:rPr>
          <w:rFonts w:cstheme="minorHAnsi"/>
          <w:lang w:val="fr-FR"/>
        </w:rPr>
        <w:t>Projet Quiz Manager en Jav</w:t>
      </w:r>
      <w:r w:rsidR="004B3E3D">
        <w:rPr>
          <w:rFonts w:cstheme="minorHAnsi"/>
          <w:lang w:val="fr-FR"/>
        </w:rPr>
        <w:t>a</w:t>
      </w:r>
    </w:p>
    <w:p w14:paraId="48352363" w14:textId="0155294A" w:rsidR="00FA4959" w:rsidRPr="00B01CEB" w:rsidRDefault="004B3E3D" w:rsidP="00B01CEB">
      <w:pPr>
        <w:pStyle w:val="ListParagraph"/>
        <w:numPr>
          <w:ilvl w:val="0"/>
          <w:numId w:val="24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Boite De Surveillance patiente Avec Raspberry Pi </w:t>
      </w:r>
    </w:p>
    <w:p w14:paraId="2E349168" w14:textId="73715985" w:rsidR="00A4715E" w:rsidRPr="00B01CEB" w:rsidRDefault="00A4715E" w:rsidP="002D47E3">
      <w:pPr>
        <w:pStyle w:val="ListParagraph"/>
        <w:rPr>
          <w:rFonts w:cstheme="minorHAnsi"/>
          <w:lang w:val="fr-FR"/>
        </w:rPr>
      </w:pPr>
    </w:p>
    <w:sectPr w:rsidR="00A4715E" w:rsidRPr="00B01CEB" w:rsidSect="00DF2EE7">
      <w:footerReference w:type="default" r:id="rId11"/>
      <w:headerReference w:type="first" r:id="rId12"/>
      <w:pgSz w:w="12240" w:h="15840" w:code="1"/>
      <w:pgMar w:top="360" w:right="1440" w:bottom="5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DFBDC" w14:textId="77777777" w:rsidR="00087D9A" w:rsidRDefault="00087D9A" w:rsidP="0068194B">
      <w:r>
        <w:separator/>
      </w:r>
    </w:p>
    <w:p w14:paraId="3C5432F7" w14:textId="77777777" w:rsidR="00087D9A" w:rsidRDefault="00087D9A"/>
    <w:p w14:paraId="0533F3F1" w14:textId="77777777" w:rsidR="00087D9A" w:rsidRDefault="00087D9A"/>
  </w:endnote>
  <w:endnote w:type="continuationSeparator" w:id="0">
    <w:p w14:paraId="7922E926" w14:textId="77777777" w:rsidR="00087D9A" w:rsidRDefault="00087D9A" w:rsidP="0068194B">
      <w:r>
        <w:continuationSeparator/>
      </w:r>
    </w:p>
    <w:p w14:paraId="4B575C54" w14:textId="77777777" w:rsidR="00087D9A" w:rsidRDefault="00087D9A"/>
    <w:p w14:paraId="717DD05D" w14:textId="77777777" w:rsidR="00087D9A" w:rsidRDefault="00087D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4079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E807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2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CBE6B" w14:textId="77777777" w:rsidR="00087D9A" w:rsidRDefault="00087D9A" w:rsidP="0068194B">
      <w:r>
        <w:separator/>
      </w:r>
    </w:p>
    <w:p w14:paraId="16E1FA19" w14:textId="77777777" w:rsidR="00087D9A" w:rsidRDefault="00087D9A"/>
    <w:p w14:paraId="764441C8" w14:textId="77777777" w:rsidR="00087D9A" w:rsidRDefault="00087D9A"/>
  </w:footnote>
  <w:footnote w:type="continuationSeparator" w:id="0">
    <w:p w14:paraId="198FA646" w14:textId="77777777" w:rsidR="00087D9A" w:rsidRDefault="00087D9A" w:rsidP="0068194B">
      <w:r>
        <w:continuationSeparator/>
      </w:r>
    </w:p>
    <w:p w14:paraId="36EA92C3" w14:textId="77777777" w:rsidR="00087D9A" w:rsidRDefault="00087D9A"/>
    <w:p w14:paraId="600D19AE" w14:textId="77777777" w:rsidR="00087D9A" w:rsidRDefault="00087D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3F233" w14:textId="77777777"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65B6B1" wp14:editId="771E7DE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F43FEA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3C341C"/>
    <w:multiLevelType w:val="multilevel"/>
    <w:tmpl w:val="ACB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18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55AC7"/>
    <w:multiLevelType w:val="multilevel"/>
    <w:tmpl w:val="892E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5E32DB"/>
    <w:multiLevelType w:val="hybridMultilevel"/>
    <w:tmpl w:val="8E1A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829D5"/>
    <w:multiLevelType w:val="multilevel"/>
    <w:tmpl w:val="ACB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18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128AE"/>
    <w:multiLevelType w:val="hybridMultilevel"/>
    <w:tmpl w:val="CE82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D5C2F"/>
    <w:multiLevelType w:val="hybridMultilevel"/>
    <w:tmpl w:val="8D28B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7120A3"/>
    <w:multiLevelType w:val="multilevel"/>
    <w:tmpl w:val="02B2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FB61853"/>
    <w:multiLevelType w:val="hybridMultilevel"/>
    <w:tmpl w:val="0C50A56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652270B"/>
    <w:multiLevelType w:val="multilevel"/>
    <w:tmpl w:val="02B2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51F2EC9"/>
    <w:multiLevelType w:val="multilevel"/>
    <w:tmpl w:val="44A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A1D7D"/>
    <w:multiLevelType w:val="multilevel"/>
    <w:tmpl w:val="02B2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30FF9"/>
    <w:multiLevelType w:val="multilevel"/>
    <w:tmpl w:val="02B2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8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22"/>
  </w:num>
  <w:num w:numId="16">
    <w:abstractNumId w:val="11"/>
  </w:num>
  <w:num w:numId="17">
    <w:abstractNumId w:val="17"/>
  </w:num>
  <w:num w:numId="18">
    <w:abstractNumId w:val="24"/>
  </w:num>
  <w:num w:numId="19">
    <w:abstractNumId w:val="20"/>
  </w:num>
  <w:num w:numId="20">
    <w:abstractNumId w:val="23"/>
  </w:num>
  <w:num w:numId="21">
    <w:abstractNumId w:val="19"/>
  </w:num>
  <w:num w:numId="22">
    <w:abstractNumId w:val="15"/>
  </w:num>
  <w:num w:numId="23">
    <w:abstractNumId w:val="16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EAB"/>
    <w:rsid w:val="000001EF"/>
    <w:rsid w:val="00007322"/>
    <w:rsid w:val="00007728"/>
    <w:rsid w:val="00024584"/>
    <w:rsid w:val="00024730"/>
    <w:rsid w:val="00055E95"/>
    <w:rsid w:val="0007021F"/>
    <w:rsid w:val="00087D9A"/>
    <w:rsid w:val="000B2BA5"/>
    <w:rsid w:val="000F2F8C"/>
    <w:rsid w:val="0010006E"/>
    <w:rsid w:val="001045A8"/>
    <w:rsid w:val="00114A91"/>
    <w:rsid w:val="00120EAB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2BD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7E3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7DB"/>
    <w:rsid w:val="003A6ADF"/>
    <w:rsid w:val="003B5928"/>
    <w:rsid w:val="003D380F"/>
    <w:rsid w:val="003E160D"/>
    <w:rsid w:val="003E4F6D"/>
    <w:rsid w:val="003F1D5F"/>
    <w:rsid w:val="00405128"/>
    <w:rsid w:val="00406CFF"/>
    <w:rsid w:val="00416B25"/>
    <w:rsid w:val="00420592"/>
    <w:rsid w:val="004319E0"/>
    <w:rsid w:val="00437E8C"/>
    <w:rsid w:val="00440225"/>
    <w:rsid w:val="004677B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E3D"/>
    <w:rsid w:val="004B6AD0"/>
    <w:rsid w:val="004C2D5D"/>
    <w:rsid w:val="004C33E1"/>
    <w:rsid w:val="004E01EB"/>
    <w:rsid w:val="004E2794"/>
    <w:rsid w:val="00510392"/>
    <w:rsid w:val="00513E2A"/>
    <w:rsid w:val="00544E82"/>
    <w:rsid w:val="00566A35"/>
    <w:rsid w:val="0056701E"/>
    <w:rsid w:val="005740D7"/>
    <w:rsid w:val="0058093D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6FB1"/>
    <w:rsid w:val="006A1962"/>
    <w:rsid w:val="006B2C43"/>
    <w:rsid w:val="006B5D48"/>
    <w:rsid w:val="006B7D7B"/>
    <w:rsid w:val="006C1A5E"/>
    <w:rsid w:val="006E1507"/>
    <w:rsid w:val="006E6099"/>
    <w:rsid w:val="006F505F"/>
    <w:rsid w:val="00712D8B"/>
    <w:rsid w:val="007273B7"/>
    <w:rsid w:val="00733E0A"/>
    <w:rsid w:val="0074403D"/>
    <w:rsid w:val="0074409F"/>
    <w:rsid w:val="00746D44"/>
    <w:rsid w:val="007538DC"/>
    <w:rsid w:val="00757803"/>
    <w:rsid w:val="007803C2"/>
    <w:rsid w:val="0079206B"/>
    <w:rsid w:val="00796076"/>
    <w:rsid w:val="007C0566"/>
    <w:rsid w:val="007C606B"/>
    <w:rsid w:val="007E6A61"/>
    <w:rsid w:val="00801140"/>
    <w:rsid w:val="00803404"/>
    <w:rsid w:val="008040CD"/>
    <w:rsid w:val="00834955"/>
    <w:rsid w:val="00855B59"/>
    <w:rsid w:val="00860461"/>
    <w:rsid w:val="0086487C"/>
    <w:rsid w:val="00870B20"/>
    <w:rsid w:val="008829F8"/>
    <w:rsid w:val="00885897"/>
    <w:rsid w:val="008904F6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E0F"/>
    <w:rsid w:val="00A34BA2"/>
    <w:rsid w:val="00A36F27"/>
    <w:rsid w:val="00A42E32"/>
    <w:rsid w:val="00A46E63"/>
    <w:rsid w:val="00A4715E"/>
    <w:rsid w:val="00A51DC5"/>
    <w:rsid w:val="00A53DE1"/>
    <w:rsid w:val="00A615E1"/>
    <w:rsid w:val="00A755E8"/>
    <w:rsid w:val="00A870E9"/>
    <w:rsid w:val="00A93A5D"/>
    <w:rsid w:val="00AB32F8"/>
    <w:rsid w:val="00AB4E60"/>
    <w:rsid w:val="00AB610B"/>
    <w:rsid w:val="00AD360E"/>
    <w:rsid w:val="00AD40FB"/>
    <w:rsid w:val="00AD782D"/>
    <w:rsid w:val="00AE7650"/>
    <w:rsid w:val="00B01CEB"/>
    <w:rsid w:val="00B10EBE"/>
    <w:rsid w:val="00B236F1"/>
    <w:rsid w:val="00B241DD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3D1E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6394"/>
    <w:rsid w:val="00D243A9"/>
    <w:rsid w:val="00D305E5"/>
    <w:rsid w:val="00D37CD3"/>
    <w:rsid w:val="00D66A52"/>
    <w:rsid w:val="00D66EFA"/>
    <w:rsid w:val="00D72A2D"/>
    <w:rsid w:val="00D9449A"/>
    <w:rsid w:val="00D9521A"/>
    <w:rsid w:val="00DA3914"/>
    <w:rsid w:val="00DA59AA"/>
    <w:rsid w:val="00DB6915"/>
    <w:rsid w:val="00DB7E1E"/>
    <w:rsid w:val="00DC1B78"/>
    <w:rsid w:val="00DC2A2F"/>
    <w:rsid w:val="00DC600B"/>
    <w:rsid w:val="00DC699D"/>
    <w:rsid w:val="00DD6B71"/>
    <w:rsid w:val="00DE0FAA"/>
    <w:rsid w:val="00DE136D"/>
    <w:rsid w:val="00DE6534"/>
    <w:rsid w:val="00DF2EE7"/>
    <w:rsid w:val="00DF4D6C"/>
    <w:rsid w:val="00E01923"/>
    <w:rsid w:val="00E14498"/>
    <w:rsid w:val="00E2397A"/>
    <w:rsid w:val="00E254DB"/>
    <w:rsid w:val="00E300FC"/>
    <w:rsid w:val="00E309ED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0986"/>
    <w:rsid w:val="00F130DD"/>
    <w:rsid w:val="00F24884"/>
    <w:rsid w:val="00F476C4"/>
    <w:rsid w:val="00F61DF9"/>
    <w:rsid w:val="00F67947"/>
    <w:rsid w:val="00F76B2E"/>
    <w:rsid w:val="00F81960"/>
    <w:rsid w:val="00F8769D"/>
    <w:rsid w:val="00F9350C"/>
    <w:rsid w:val="00F94EB5"/>
    <w:rsid w:val="00F9624D"/>
    <w:rsid w:val="00FA4959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EED8A"/>
  <w15:chartTrackingRefBased/>
  <w15:docId w15:val="{65CF1A21-F369-4496-A09A-76956F0E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junnemani.github.io/Arjun-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jun-nemani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1BAA4D7C504B94972EFFEA6EC34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8E56-FED9-4BDE-A71D-2450F8B0207E}"/>
      </w:docPartPr>
      <w:docPartBody>
        <w:p w:rsidR="00256F6E" w:rsidRDefault="00A9158B">
          <w:pPr>
            <w:pStyle w:val="481BAA4D7C504B94972EFFEA6EC34ADB"/>
          </w:pPr>
          <w:r w:rsidRPr="00CF1A49">
            <w:t>·</w:t>
          </w:r>
        </w:p>
      </w:docPartBody>
    </w:docPart>
    <w:docPart>
      <w:docPartPr>
        <w:name w:val="892AED7203544E93ACF178155B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22BB2-1A5B-4996-9424-D1DFE1140105}"/>
      </w:docPartPr>
      <w:docPartBody>
        <w:p w:rsidR="00256F6E" w:rsidRDefault="00A9158B">
          <w:pPr>
            <w:pStyle w:val="892AED7203544E93ACF178155B70712D"/>
          </w:pPr>
          <w:r w:rsidRPr="00CF1A49">
            <w:t>·</w:t>
          </w:r>
        </w:p>
      </w:docPartBody>
    </w:docPart>
    <w:docPart>
      <w:docPartPr>
        <w:name w:val="4A3D10BA10E64817AEE0643084F48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FA1CC-8331-4E27-8991-EB883957E7CC}"/>
      </w:docPartPr>
      <w:docPartBody>
        <w:p w:rsidR="00256F6E" w:rsidRDefault="00A9158B">
          <w:pPr>
            <w:pStyle w:val="4A3D10BA10E64817AEE0643084F48121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8B"/>
    <w:rsid w:val="0019515F"/>
    <w:rsid w:val="00256F6E"/>
    <w:rsid w:val="004948C0"/>
    <w:rsid w:val="005A2111"/>
    <w:rsid w:val="00A9158B"/>
    <w:rsid w:val="00A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6F6E491EB47F3B5050B5EFEFF1458">
    <w:name w:val="6B06F6E491EB47F3B5050B5EFEFF145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266F5C4EF14CB68A319CE7049E4DBF">
    <w:name w:val="FF266F5C4EF14CB68A319CE7049E4DBF"/>
  </w:style>
  <w:style w:type="paragraph" w:customStyle="1" w:styleId="16DC28812E4B4BFF833C62B77585064D">
    <w:name w:val="16DC28812E4B4BFF833C62B77585064D"/>
  </w:style>
  <w:style w:type="paragraph" w:customStyle="1" w:styleId="481BAA4D7C504B94972EFFEA6EC34ADB">
    <w:name w:val="481BAA4D7C504B94972EFFEA6EC34ADB"/>
  </w:style>
  <w:style w:type="paragraph" w:customStyle="1" w:styleId="5683B16225E64187A18B1176D4E3BCB9">
    <w:name w:val="5683B16225E64187A18B1176D4E3BCB9"/>
  </w:style>
  <w:style w:type="paragraph" w:customStyle="1" w:styleId="B0543125F6364601952599E8FA16934C">
    <w:name w:val="B0543125F6364601952599E8FA16934C"/>
  </w:style>
  <w:style w:type="paragraph" w:customStyle="1" w:styleId="892AED7203544E93ACF178155B70712D">
    <w:name w:val="892AED7203544E93ACF178155B70712D"/>
  </w:style>
  <w:style w:type="paragraph" w:customStyle="1" w:styleId="A4C6E82DFCF54FF3BCBFE3520C2FC639">
    <w:name w:val="A4C6E82DFCF54FF3BCBFE3520C2FC639"/>
  </w:style>
  <w:style w:type="paragraph" w:customStyle="1" w:styleId="74EBF8B5C45C4E8D88B589471C7DCFD2">
    <w:name w:val="74EBF8B5C45C4E8D88B589471C7DCFD2"/>
  </w:style>
  <w:style w:type="paragraph" w:customStyle="1" w:styleId="EB30F520B0BA490FAA08EF824550F5B4">
    <w:name w:val="EB30F520B0BA490FAA08EF824550F5B4"/>
  </w:style>
  <w:style w:type="paragraph" w:customStyle="1" w:styleId="C01AFFCA07FD49D1A89D2FD47DCA34C8">
    <w:name w:val="C01AFFCA07FD49D1A89D2FD47DCA34C8"/>
  </w:style>
  <w:style w:type="paragraph" w:customStyle="1" w:styleId="4A3D10BA10E64817AEE0643084F48121">
    <w:name w:val="4A3D10BA10E64817AEE0643084F48121"/>
  </w:style>
  <w:style w:type="paragraph" w:customStyle="1" w:styleId="5BB265C78B3A4671A18B600C25A69827">
    <w:name w:val="5BB265C78B3A4671A18B600C25A69827"/>
  </w:style>
  <w:style w:type="paragraph" w:customStyle="1" w:styleId="F78DBC77550D48D892D6BD27C3203EA0">
    <w:name w:val="F78DBC77550D48D892D6BD27C3203EA0"/>
  </w:style>
  <w:style w:type="paragraph" w:customStyle="1" w:styleId="580DE40B97BF4EA2A49673E2F9A79442">
    <w:name w:val="580DE40B97BF4EA2A49673E2F9A7944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56CEAA1DC6A4F9F8EECDC75509D506B">
    <w:name w:val="C56CEAA1DC6A4F9F8EECDC75509D506B"/>
  </w:style>
  <w:style w:type="paragraph" w:customStyle="1" w:styleId="C8FFEAB745F84A1B9C6656B6FBDD0E6D">
    <w:name w:val="C8FFEAB745F84A1B9C6656B6FBDD0E6D"/>
  </w:style>
  <w:style w:type="paragraph" w:customStyle="1" w:styleId="2DCB8EC617884A79B820BB45BF9FA489">
    <w:name w:val="2DCB8EC617884A79B820BB45BF9FA489"/>
  </w:style>
  <w:style w:type="paragraph" w:customStyle="1" w:styleId="CDD296F0B4144DA7A66630CA150743FE">
    <w:name w:val="CDD296F0B4144DA7A66630CA150743FE"/>
  </w:style>
  <w:style w:type="paragraph" w:customStyle="1" w:styleId="36E11F55AD084366B8460296D8996217">
    <w:name w:val="36E11F55AD084366B8460296D8996217"/>
  </w:style>
  <w:style w:type="paragraph" w:customStyle="1" w:styleId="D6931389B90948EFA36AD0764259365C">
    <w:name w:val="D6931389B90948EFA36AD0764259365C"/>
  </w:style>
  <w:style w:type="paragraph" w:customStyle="1" w:styleId="BA5B1144B280497A99F3F1C48C7FDD17">
    <w:name w:val="BA5B1144B280497A99F3F1C48C7FDD17"/>
  </w:style>
  <w:style w:type="paragraph" w:customStyle="1" w:styleId="3A06DA2217C44761A3AFAF511080141C">
    <w:name w:val="3A06DA2217C44761A3AFAF511080141C"/>
  </w:style>
  <w:style w:type="paragraph" w:customStyle="1" w:styleId="3BB2E0C861A74C8C8AE9AA368AE9D3A0">
    <w:name w:val="3BB2E0C861A74C8C8AE9AA368AE9D3A0"/>
  </w:style>
  <w:style w:type="paragraph" w:customStyle="1" w:styleId="33E998A5F18649A08C9E9953A32C1749">
    <w:name w:val="33E998A5F18649A08C9E9953A32C1749"/>
  </w:style>
  <w:style w:type="paragraph" w:customStyle="1" w:styleId="52FF4330BE064C8695F5D28A692DC0BA">
    <w:name w:val="52FF4330BE064C8695F5D28A692DC0BA"/>
  </w:style>
  <w:style w:type="paragraph" w:customStyle="1" w:styleId="3D9FE3A396C5461A8395740AAB3DDBDB">
    <w:name w:val="3D9FE3A396C5461A8395740AAB3DDBDB"/>
  </w:style>
  <w:style w:type="paragraph" w:customStyle="1" w:styleId="0C97DBF377E040DDB4158F8684073132">
    <w:name w:val="0C97DBF377E040DDB4158F8684073132"/>
  </w:style>
  <w:style w:type="paragraph" w:customStyle="1" w:styleId="CF086C46D6DF448695FFEF54EA7DE327">
    <w:name w:val="CF086C46D6DF448695FFEF54EA7DE327"/>
  </w:style>
  <w:style w:type="paragraph" w:customStyle="1" w:styleId="56904F37F41A488D857503E384DFEEF0">
    <w:name w:val="56904F37F41A488D857503E384DFEEF0"/>
  </w:style>
  <w:style w:type="paragraph" w:customStyle="1" w:styleId="F05B6B102AD74866B0F50910E397A840">
    <w:name w:val="F05B6B102AD74866B0F50910E397A840"/>
  </w:style>
  <w:style w:type="paragraph" w:customStyle="1" w:styleId="E4A30D4EA8B2472CA821F2097EBB09E6">
    <w:name w:val="E4A30D4EA8B2472CA821F2097EBB09E6"/>
  </w:style>
  <w:style w:type="paragraph" w:customStyle="1" w:styleId="9208345D415349E7BD1653D4B1C5007E">
    <w:name w:val="9208345D415349E7BD1653D4B1C5007E"/>
  </w:style>
  <w:style w:type="paragraph" w:customStyle="1" w:styleId="64D382FAD1E7408EBBB323AF7A23A5A9">
    <w:name w:val="64D382FAD1E7408EBBB323AF7A23A5A9"/>
  </w:style>
  <w:style w:type="paragraph" w:customStyle="1" w:styleId="A755ABCE3D8B4EEB9057F7FE46DCE652">
    <w:name w:val="A755ABCE3D8B4EEB9057F7FE46DCE652"/>
  </w:style>
  <w:style w:type="paragraph" w:customStyle="1" w:styleId="790A9F5172034E8EAB6B25F01E911EEA">
    <w:name w:val="790A9F5172034E8EAB6B25F01E911EEA"/>
  </w:style>
  <w:style w:type="paragraph" w:customStyle="1" w:styleId="DE67C6A68E4F4C98B93DED87DDF7E675">
    <w:name w:val="DE67C6A68E4F4C98B93DED87DDF7E675"/>
  </w:style>
  <w:style w:type="paragraph" w:customStyle="1" w:styleId="40534EF1EB044D369BAE4A1088124832">
    <w:name w:val="40534EF1EB044D369BAE4A1088124832"/>
  </w:style>
  <w:style w:type="paragraph" w:customStyle="1" w:styleId="3442AA9678F74535B054240EFF548FD8">
    <w:name w:val="3442AA9678F74535B054240EFF548FD8"/>
  </w:style>
  <w:style w:type="paragraph" w:customStyle="1" w:styleId="0CFDD6CC45944E6CB3283CAE0ED94718">
    <w:name w:val="0CFDD6CC45944E6CB3283CAE0ED94718"/>
  </w:style>
  <w:style w:type="paragraph" w:customStyle="1" w:styleId="500017D099C545ED916769DBF5380EEA">
    <w:name w:val="500017D099C545ED916769DBF5380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Nemani</cp:lastModifiedBy>
  <cp:revision>3</cp:revision>
  <cp:lastPrinted>2019-05-16T22:08:00Z</cp:lastPrinted>
  <dcterms:created xsi:type="dcterms:W3CDTF">2019-09-16T06:38:00Z</dcterms:created>
  <dcterms:modified xsi:type="dcterms:W3CDTF">2019-09-16T06:41:00Z</dcterms:modified>
  <cp:category/>
</cp:coreProperties>
</file>